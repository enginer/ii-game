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BF" w:rsidRPr="00530223" w:rsidRDefault="00C82E54" w:rsidP="00530223">
      <w:pPr>
        <w:pStyle w:val="af7"/>
        <w:tabs>
          <w:tab w:val="left" w:pos="13575"/>
        </w:tabs>
        <w:spacing w:line="264" w:lineRule="auto"/>
        <w:ind w:left="142" w:right="142"/>
        <w:rPr>
          <w:lang w:val="en-US"/>
        </w:rPr>
      </w:pPr>
      <w:sdt>
        <w:sdtPr>
          <w:rPr>
            <w:lang w:val="en-US"/>
          </w:rPr>
          <w:alias w:val="Ваше имя"/>
          <w:tag w:val=""/>
          <w:id w:val="1197042864"/>
          <w:placeholder>
            <w:docPart w:val="0F0A53E077A140C7A96076B30C0A363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sdt>
            <w:sdtPr>
              <w:rPr>
                <w:lang w:val="en-US"/>
              </w:rPr>
              <w:alias w:val="Ваше имя"/>
              <w:tag w:val=""/>
              <w:id w:val="12200125"/>
              <w:placeholder>
                <w:docPart w:val="0B9F84C8D1CB46A0A4BFFEDCE78187C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530223">
                <w:rPr>
                  <w:lang w:val="en-US"/>
                </w:rPr>
                <w:t>II Game API</w:t>
              </w:r>
            </w:sdtContent>
          </w:sdt>
        </w:sdtContent>
      </w:sdt>
      <w:r w:rsidR="00530223" w:rsidRPr="00530223">
        <w:rPr>
          <w:lang w:val="en-US"/>
        </w:rPr>
        <w:tab/>
      </w:r>
    </w:p>
    <w:tbl>
      <w:tblPr>
        <w:tblStyle w:val="aa"/>
        <w:tblW w:w="5000" w:type="pct"/>
        <w:tblLook w:val="04A0" w:firstRow="1" w:lastRow="0" w:firstColumn="1" w:lastColumn="0" w:noHBand="0" w:noVBand="1"/>
        <w:tblDescription w:val="Resume"/>
      </w:tblPr>
      <w:tblGrid>
        <w:gridCol w:w="3121"/>
        <w:gridCol w:w="649"/>
        <w:gridCol w:w="10773"/>
      </w:tblGrid>
      <w:tr w:rsidR="00C82E54" w:rsidRPr="00C82E54" w:rsidTr="00C82E54">
        <w:tc>
          <w:tcPr>
            <w:tcW w:w="3121" w:type="dxa"/>
          </w:tcPr>
          <w:p w:rsidR="00C82E54" w:rsidRPr="00546415" w:rsidRDefault="00C82E54" w:rsidP="00C82E54">
            <w:pPr>
              <w:pStyle w:val="1"/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next situation</w:t>
            </w:r>
          </w:p>
        </w:tc>
        <w:tc>
          <w:tcPr>
            <w:tcW w:w="649" w:type="dxa"/>
          </w:tcPr>
          <w:p w:rsidR="00C82E54" w:rsidRDefault="00C82E54" w:rsidP="00C82E54">
            <w:pPr>
              <w:spacing w:line="264" w:lineRule="auto"/>
            </w:pPr>
          </w:p>
        </w:tc>
        <w:tc>
          <w:tcPr>
            <w:tcW w:w="10773" w:type="dxa"/>
          </w:tcPr>
          <w:p w:rsidR="00C82E54" w:rsidRPr="00C82E54" w:rsidRDefault="00C82E54" w:rsidP="00C82E54">
            <w:pPr>
              <w:pStyle w:val="a7"/>
              <w:spacing w:line="264" w:lineRule="auto"/>
              <w:rPr>
                <w:b/>
                <w:lang w:val="en-US"/>
              </w:rPr>
            </w:pPr>
            <w:r w:rsidRPr="00C82E54">
              <w:rPr>
                <w:b/>
                <w:lang w:val="en-US"/>
              </w:rPr>
              <w:t>GET</w:t>
            </w:r>
            <w:r w:rsidRPr="00C82E54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api/</w:t>
            </w:r>
            <w:r w:rsidRPr="00C82E54">
              <w:rPr>
                <w:b/>
                <w:lang w:val="en-US"/>
              </w:rPr>
              <w:t>situation</w:t>
            </w:r>
            <w:r w:rsidRPr="00C82E54">
              <w:rPr>
                <w:b/>
              </w:rPr>
              <w:t>/</w:t>
            </w:r>
            <w:r w:rsidRPr="00C82E54">
              <w:rPr>
                <w:b/>
                <w:lang w:val="en-US"/>
              </w:rPr>
              <w:t>next</w:t>
            </w:r>
          </w:p>
          <w:p w:rsidR="00C82E54" w:rsidRDefault="00C82E54" w:rsidP="00C82E54">
            <w:pPr>
              <w:pStyle w:val="a7"/>
              <w:spacing w:line="264" w:lineRule="auto"/>
              <w:rPr>
                <w:lang w:val="en-US"/>
              </w:rPr>
            </w:pPr>
            <w:r w:rsidRPr="00C82E54">
              <w:rPr>
                <w:lang w:val="en-US"/>
              </w:rPr>
              <w:t>Response: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25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Вам повезло и из зависти к вашим успехам, друг начинает вас шантажировать вашей дружбой, чтобы вы поделились."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category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"Офис"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fromTime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"09:30:30"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toTime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"17:40:59"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restDay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00FF"/>
                <w:kern w:val="0"/>
                <w:lang w:val="uk-UA" w:eastAsia="uk-UA"/>
              </w:rPr>
              <w:t>false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choices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33FF"/>
                <w:kern w:val="0"/>
                <w:lang w:val="uk-UA" w:eastAsia="uk-UA"/>
              </w:rPr>
              <w:t>[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186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"Устроить с ним драку, доказывая что</w:t>
            </w:r>
            <w:bookmarkStart w:id="0" w:name="_GoBack"/>
            <w:bookmarkEnd w:id="0"/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настоящая дружба не может завидывать."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resume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level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7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"3.1"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185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text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"Осудить его зависть и устроить крупную ссору."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resume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""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level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{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id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>8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AA00AA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name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"3.2"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t>}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33FF"/>
                <w:kern w:val="0"/>
                <w:lang w:val="uk-UA" w:eastAsia="uk-UA"/>
              </w:rPr>
              <w:t>]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val="uk-UA" w:eastAsia="uk-UA"/>
              </w:rPr>
              <w:t>,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    </w:t>
            </w:r>
            <w:r w:rsidRPr="00C82E54">
              <w:rPr>
                <w:rFonts w:ascii="Courier New" w:eastAsia="Times New Roman" w:hAnsi="Courier New" w:cs="Courier New"/>
                <w:b/>
                <w:bCs/>
                <w:color w:val="CC0000"/>
                <w:kern w:val="0"/>
                <w:lang w:val="uk-UA" w:eastAsia="uk-UA"/>
              </w:rPr>
              <w:t>time</w:t>
            </w:r>
            <w:r w:rsidRPr="00C82E54"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  <w:t xml:space="preserve">: </w:t>
            </w:r>
            <w:r w:rsidRPr="00C82E54">
              <w:rPr>
                <w:rFonts w:ascii="Courier New" w:eastAsia="Times New Roman" w:hAnsi="Courier New" w:cs="Courier New"/>
                <w:color w:val="007777"/>
                <w:kern w:val="0"/>
                <w:lang w:val="uk-UA" w:eastAsia="uk-UA"/>
              </w:rPr>
              <w:t>"13:54:00"</w:t>
            </w:r>
          </w:p>
          <w:p w:rsidR="00C82E54" w:rsidRPr="00C82E54" w:rsidRDefault="00C82E54" w:rsidP="00C82E54">
            <w:pP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val="uk-UA" w:eastAsia="uk-UA"/>
              </w:rPr>
            </w:pPr>
            <w:r w:rsidRPr="00C82E54">
              <w:rPr>
                <w:rFonts w:ascii="Courier New" w:eastAsia="Times New Roman" w:hAnsi="Courier New" w:cs="Courier New"/>
                <w:b/>
                <w:bCs/>
                <w:color w:val="00AA00"/>
                <w:kern w:val="0"/>
                <w:lang w:val="uk-UA" w:eastAsia="uk-UA"/>
              </w:rPr>
              <w:lastRenderedPageBreak/>
              <w:t>}</w:t>
            </w:r>
          </w:p>
          <w:p w:rsidR="00C82E54" w:rsidRPr="00C82E54" w:rsidRDefault="00C82E54" w:rsidP="00C82E54">
            <w:pPr>
              <w:pBdr>
                <w:bottom w:val="single" w:sz="6" w:space="1" w:color="auto"/>
              </w:pBdr>
              <w:spacing w:before="0" w:after="0" w:line="240" w:lineRule="auto"/>
              <w:jc w:val="center"/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</w:pPr>
            <w:r w:rsidRPr="00C82E54"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  <w:t>Начало формы</w:t>
            </w:r>
          </w:p>
          <w:p w:rsidR="00C82E54" w:rsidRPr="00C82E54" w:rsidRDefault="00C82E54" w:rsidP="00C82E54">
            <w:pPr>
              <w:pBdr>
                <w:top w:val="single" w:sz="6" w:space="1" w:color="auto"/>
              </w:pBdr>
              <w:spacing w:before="0" w:after="0" w:line="240" w:lineRule="auto"/>
              <w:jc w:val="center"/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</w:pPr>
            <w:r w:rsidRPr="00C82E54">
              <w:rPr>
                <w:rFonts w:ascii="Arial" w:eastAsia="Times New Roman" w:hAnsi="Arial" w:cs="Arial"/>
                <w:vanish/>
                <w:color w:val="auto"/>
                <w:kern w:val="0"/>
                <w:sz w:val="16"/>
                <w:szCs w:val="16"/>
                <w:lang w:val="uk-UA" w:eastAsia="uk-UA"/>
              </w:rPr>
              <w:t>Конец формы</w:t>
            </w:r>
          </w:p>
          <w:p w:rsidR="00C82E54" w:rsidRPr="00C82E54" w:rsidRDefault="00C82E54" w:rsidP="00C82E54">
            <w:pPr>
              <w:pStyle w:val="a7"/>
              <w:spacing w:line="264" w:lineRule="auto"/>
              <w:rPr>
                <w:lang w:val="en-US"/>
              </w:rPr>
            </w:pPr>
          </w:p>
        </w:tc>
      </w:tr>
      <w:tr w:rsidR="00C82E54" w:rsidRPr="00C82E54" w:rsidTr="00C82E54">
        <w:tc>
          <w:tcPr>
            <w:tcW w:w="3121" w:type="dxa"/>
          </w:tcPr>
          <w:p w:rsidR="00C82E54" w:rsidRPr="00C82E54" w:rsidRDefault="00C82E54" w:rsidP="00C82E54">
            <w:pPr>
              <w:pStyle w:val="1"/>
              <w:spacing w:line="264" w:lineRule="auto"/>
              <w:rPr>
                <w:lang w:val="en-US"/>
              </w:rPr>
            </w:pPr>
            <w:r>
              <w:lastRenderedPageBreak/>
              <w:t xml:space="preserve">Маке </w:t>
            </w:r>
            <w:r>
              <w:rPr>
                <w:lang w:val="en-US"/>
              </w:rPr>
              <w:t>Choice</w:t>
            </w:r>
          </w:p>
        </w:tc>
        <w:tc>
          <w:tcPr>
            <w:tcW w:w="649" w:type="dxa"/>
          </w:tcPr>
          <w:p w:rsidR="00C82E54" w:rsidRDefault="00C82E54" w:rsidP="00C82E54">
            <w:pPr>
              <w:spacing w:line="264" w:lineRule="auto"/>
            </w:pPr>
          </w:p>
        </w:tc>
        <w:tc>
          <w:tcPr>
            <w:tcW w:w="10773" w:type="dxa"/>
          </w:tcPr>
          <w:p w:rsidR="00C82E54" w:rsidRDefault="00C82E54" w:rsidP="00C82E54">
            <w:pPr>
              <w:pStyle w:val="a7"/>
              <w:tabs>
                <w:tab w:val="left" w:pos="5686"/>
              </w:tabs>
              <w:spacing w:line="264" w:lineRule="auto"/>
              <w:rPr>
                <w:b/>
                <w:lang w:val="en-US"/>
              </w:rPr>
            </w:pPr>
            <w:r w:rsidRPr="00C82E54">
              <w:rPr>
                <w:b/>
                <w:lang w:val="en-US"/>
              </w:rPr>
              <w:t>GET api/make-choice/{choiceId}</w:t>
            </w:r>
          </w:p>
          <w:p w:rsidR="00C82E54" w:rsidRPr="00C82E54" w:rsidRDefault="00C82E54" w:rsidP="00C82E54">
            <w:pPr>
              <w:pStyle w:val="a7"/>
              <w:tabs>
                <w:tab w:val="left" w:pos="5686"/>
              </w:tabs>
              <w:spacing w:line="264" w:lineRule="auto"/>
            </w:pPr>
            <w:proofErr w:type="gramStart"/>
            <w:r w:rsidRPr="00C82E54">
              <w:rPr>
                <w:lang w:val="en-US"/>
              </w:rPr>
              <w:t>choiceId</w:t>
            </w:r>
            <w:proofErr w:type="gramEnd"/>
            <w:r>
              <w:rPr>
                <w:b/>
              </w:rPr>
              <w:t xml:space="preserve"> </w:t>
            </w:r>
            <w:r>
              <w:t>может быть равным, например, 186.</w:t>
            </w:r>
          </w:p>
        </w:tc>
      </w:tr>
      <w:tr w:rsidR="00C82E54" w:rsidRPr="00530223" w:rsidTr="00C82E54">
        <w:tc>
          <w:tcPr>
            <w:tcW w:w="3121" w:type="dxa"/>
          </w:tcPr>
          <w:p w:rsidR="00C82E54" w:rsidRPr="00530223" w:rsidRDefault="00530223" w:rsidP="00C82E54">
            <w:pPr>
              <w:pStyle w:val="1"/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user staus</w:t>
            </w:r>
          </w:p>
        </w:tc>
        <w:tc>
          <w:tcPr>
            <w:tcW w:w="649" w:type="dxa"/>
          </w:tcPr>
          <w:p w:rsidR="00C82E54" w:rsidRDefault="00C82E54" w:rsidP="00C82E54">
            <w:pPr>
              <w:spacing w:line="264" w:lineRule="auto"/>
            </w:pPr>
          </w:p>
        </w:tc>
        <w:tc>
          <w:tcPr>
            <w:tcW w:w="10773" w:type="dxa"/>
          </w:tcPr>
          <w:p w:rsidR="00C82E54" w:rsidRDefault="00530223" w:rsidP="00C82E54">
            <w:pPr>
              <w:spacing w:line="264" w:lineRule="auto"/>
              <w:rPr>
                <w:b/>
                <w:lang w:val="en-US"/>
              </w:rPr>
            </w:pPr>
            <w:r w:rsidRPr="00530223">
              <w:rPr>
                <w:b/>
                <w:lang w:val="en-US"/>
              </w:rPr>
              <w:t>GET api/user/</w:t>
            </w:r>
            <w:r>
              <w:rPr>
                <w:b/>
                <w:lang w:val="en-US"/>
              </w:rPr>
              <w:t>{userId</w:t>
            </w:r>
            <w:r w:rsidRPr="00530223">
              <w:rPr>
                <w:b/>
                <w:lang w:val="en-US"/>
              </w:rPr>
              <w:t>}/status</w:t>
            </w:r>
          </w:p>
          <w:p w:rsidR="00530223" w:rsidRDefault="00530223" w:rsidP="00C82E54">
            <w:pPr>
              <w:spacing w:line="264" w:lineRule="auto"/>
              <w:rPr>
                <w:lang w:val="en-US"/>
              </w:rPr>
            </w:pPr>
            <w:r>
              <w:rPr>
                <w:lang w:val="en-US"/>
              </w:rPr>
              <w:t>Response: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propertyname"/>
                <w:b/>
                <w:bCs/>
                <w:color w:val="CC0000"/>
              </w:rPr>
              <w:t>id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propertyname"/>
                <w:b/>
                <w:bCs/>
                <w:color w:val="CC0000"/>
              </w:rPr>
              <w:t>time</w:t>
            </w:r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"13:54:00"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string"/>
                <w:color w:val="007777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propertyname"/>
                <w:b/>
                <w:bCs/>
                <w:color w:val="CC0000"/>
              </w:rPr>
              <w:t>restDay</w:t>
            </w:r>
            <w:r>
              <w:rPr>
                <w:color w:val="000000"/>
              </w:rPr>
              <w:t xml:space="preserve">: </w:t>
            </w:r>
            <w:r>
              <w:rPr>
                <w:rStyle w:val="boolean"/>
                <w:color w:val="0000FF"/>
              </w:rPr>
              <w:t>false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boolean"/>
                <w:color w:val="0000FF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propertyname"/>
                <w:b/>
                <w:bCs/>
                <w:color w:val="CC0000"/>
              </w:rPr>
              <w:t>availableChoices</w:t>
            </w:r>
            <w:r>
              <w:rPr>
                <w:color w:val="000000"/>
              </w:rPr>
              <w:t xml:space="preserve">: </w:t>
            </w:r>
            <w:r>
              <w:rPr>
                <w:rStyle w:val="null"/>
                <w:color w:val="0000FF"/>
              </w:rPr>
              <w:t>null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ll"/>
                <w:color w:val="0000FF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propertyname"/>
                <w:b/>
                <w:bCs/>
                <w:color w:val="CC0000"/>
              </w:rPr>
              <w:t>choicesCounter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3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propertyname"/>
                <w:b/>
                <w:bCs/>
                <w:color w:val="CC0000"/>
              </w:rPr>
              <w:t>currentGoal</w:t>
            </w:r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propertyname"/>
                <w:b/>
                <w:bCs/>
                <w:color w:val="CC0000"/>
              </w:rPr>
              <w:t>id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propertyname"/>
                <w:b/>
                <w:bCs/>
                <w:color w:val="CC0000"/>
              </w:rPr>
              <w:t>maxChoices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50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propertyname"/>
                <w:b/>
                <w:bCs/>
                <w:color w:val="CC0000"/>
              </w:rPr>
              <w:t>name</w:t>
            </w:r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"Тестовая цель"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propertyname"/>
                <w:b/>
                <w:bCs/>
                <w:color w:val="CC0000"/>
              </w:rPr>
              <w:t>levels</w:t>
            </w:r>
            <w:r>
              <w:rPr>
                <w:color w:val="000000"/>
              </w:rPr>
              <w:t xml:space="preserve">: </w:t>
            </w:r>
            <w:r>
              <w:rPr>
                <w:rStyle w:val="arraybrace"/>
                <w:b/>
                <w:bCs/>
                <w:color w:val="0033FF"/>
              </w:rPr>
              <w:t>[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propertyname"/>
                <w:b/>
                <w:bCs/>
                <w:color w:val="CC0000"/>
              </w:rPr>
              <w:t>id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27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propertyname"/>
                <w:b/>
                <w:bCs/>
                <w:color w:val="CC0000"/>
              </w:rPr>
              <w:t>value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propertyname"/>
                <w:b/>
                <w:bCs/>
                <w:color w:val="CC0000"/>
              </w:rPr>
              <w:t>level</w:t>
            </w:r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propertyname"/>
                <w:b/>
                <w:bCs/>
                <w:color w:val="CC0000"/>
              </w:rPr>
              <w:t>id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propertyname"/>
                <w:b/>
                <w:bCs/>
                <w:color w:val="CC0000"/>
              </w:rPr>
              <w:t>name</w:t>
            </w:r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"1.1"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propertyname"/>
                <w:b/>
                <w:bCs/>
                <w:color w:val="CC0000"/>
              </w:rPr>
              <w:t>id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28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propertyname"/>
                <w:b/>
                <w:bCs/>
                <w:color w:val="CC0000"/>
              </w:rPr>
              <w:t>value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1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propertyname"/>
                <w:b/>
                <w:bCs/>
                <w:color w:val="CC0000"/>
              </w:rPr>
              <w:t>level</w:t>
            </w:r>
            <w:r>
              <w:rPr>
                <w:color w:val="000000"/>
              </w:rPr>
              <w:t xml:space="preserve">: </w:t>
            </w:r>
            <w:r>
              <w:rPr>
                <w:rStyle w:val="objectbrace"/>
                <w:b/>
                <w:bCs/>
                <w:color w:val="00AA00"/>
              </w:rPr>
              <w:t>{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propertyname"/>
                <w:b/>
                <w:bCs/>
                <w:color w:val="CC0000"/>
              </w:rPr>
              <w:t>id</w:t>
            </w:r>
            <w:r>
              <w:rPr>
                <w:color w:val="000000"/>
              </w:rPr>
              <w:t xml:space="preserve">: </w:t>
            </w:r>
            <w:r>
              <w:rPr>
                <w:rStyle w:val="number"/>
                <w:color w:val="AA00AA"/>
              </w:rPr>
              <w:t>7</w:t>
            </w:r>
            <w:r>
              <w:rPr>
                <w:rStyle w:val="comma"/>
                <w:b/>
                <w:bCs/>
                <w:color w:val="000000"/>
              </w:rPr>
              <w:t>,</w:t>
            </w:r>
            <w:r>
              <w:rPr>
                <w:rStyle w:val="number"/>
                <w:color w:val="AA00AA"/>
              </w:rPr>
              <w:t xml:space="preserve"> 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propertyname"/>
                <w:b/>
                <w:bCs/>
                <w:color w:val="CC0000"/>
              </w:rPr>
              <w:t>name</w:t>
            </w:r>
            <w:r>
              <w:rPr>
                <w:color w:val="000000"/>
              </w:rPr>
              <w:t xml:space="preserve">: </w:t>
            </w:r>
            <w:r>
              <w:rPr>
                <w:rStyle w:val="string"/>
                <w:color w:val="007777"/>
              </w:rPr>
              <w:t>"3.1"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objectbrace"/>
                <w:b/>
                <w:bCs/>
                <w:color w:val="00AA00"/>
              </w:rPr>
              <w:t>}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arraybrace"/>
                <w:b/>
                <w:bCs/>
                <w:color w:val="0033FF"/>
              </w:rPr>
              <w:t>]</w:t>
            </w:r>
          </w:p>
          <w:p w:rsidR="00530223" w:rsidRDefault="00530223" w:rsidP="00530223">
            <w:pPr>
              <w:pStyle w:val="HTML"/>
              <w:shd w:val="clear" w:color="auto" w:fill="ECECEC"/>
              <w:rPr>
                <w:color w:val="000000"/>
              </w:rPr>
            </w:pPr>
            <w:r>
              <w:rPr>
                <w:rStyle w:val="objectbrace"/>
                <w:b/>
                <w:bCs/>
                <w:color w:val="00AA00"/>
              </w:rPr>
              <w:lastRenderedPageBreak/>
              <w:t>}</w:t>
            </w:r>
          </w:p>
          <w:p w:rsidR="00530223" w:rsidRDefault="00530223" w:rsidP="00530223">
            <w:pPr>
              <w:pStyle w:val="z-"/>
            </w:pPr>
            <w:r>
              <w:t>Начало формы</w:t>
            </w:r>
          </w:p>
          <w:p w:rsidR="00530223" w:rsidRDefault="00530223" w:rsidP="00530223">
            <w:pPr>
              <w:pStyle w:val="z-1"/>
            </w:pPr>
            <w:r>
              <w:t>Конец формы</w:t>
            </w:r>
          </w:p>
          <w:p w:rsidR="00530223" w:rsidRPr="00530223" w:rsidRDefault="00530223" w:rsidP="00C82E54">
            <w:pPr>
              <w:spacing w:line="264" w:lineRule="auto"/>
              <w:rPr>
                <w:lang w:val="en-US"/>
              </w:rPr>
            </w:pPr>
          </w:p>
        </w:tc>
      </w:tr>
    </w:tbl>
    <w:p w:rsidR="00666CBF" w:rsidRDefault="00666CBF"/>
    <w:sectPr w:rsidR="00666CBF" w:rsidSect="00C82E54">
      <w:footerReference w:type="default" r:id="rId9"/>
      <w:pgSz w:w="16839" w:h="11907" w:orient="landscape" w:code="9"/>
      <w:pgMar w:top="1050" w:right="1148" w:bottom="1050" w:left="1148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E54" w:rsidRDefault="00C82E54">
      <w:pPr>
        <w:spacing w:before="0" w:after="0" w:line="240" w:lineRule="auto"/>
      </w:pPr>
      <w:r>
        <w:separator/>
      </w:r>
    </w:p>
  </w:endnote>
  <w:endnote w:type="continuationSeparator" w:id="0">
    <w:p w:rsidR="00C82E54" w:rsidRDefault="00C82E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CBF" w:rsidRDefault="008B4B8F">
    <w:pPr>
      <w:pStyle w:val="a5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 w:rsidR="0053022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E54" w:rsidRDefault="00C82E54">
      <w:pPr>
        <w:spacing w:before="0" w:after="0" w:line="240" w:lineRule="auto"/>
      </w:pPr>
      <w:r>
        <w:separator/>
      </w:r>
    </w:p>
  </w:footnote>
  <w:footnote w:type="continuationSeparator" w:id="0">
    <w:p w:rsidR="00C82E54" w:rsidRDefault="00C82E5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54"/>
    <w:rsid w:val="000839BB"/>
    <w:rsid w:val="00160C8B"/>
    <w:rsid w:val="002E5273"/>
    <w:rsid w:val="00361E60"/>
    <w:rsid w:val="00530223"/>
    <w:rsid w:val="00666CBF"/>
    <w:rsid w:val="007650BC"/>
    <w:rsid w:val="008B4B8F"/>
    <w:rsid w:val="008E06B5"/>
    <w:rsid w:val="00942A9E"/>
    <w:rsid w:val="00C82E54"/>
    <w:rsid w:val="00E11F73"/>
    <w:rsid w:val="00F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D28F66-BE4E-479C-A458-FBA75CB7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ru-RU" w:eastAsia="ru-R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link w:val="10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2">
    <w:name w:val="заголовок 2"/>
    <w:basedOn w:val="a"/>
    <w:next w:val="a"/>
    <w:link w:val="20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5">
    <w:name w:val="заголовок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6">
    <w:name w:val="заголовок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7">
    <w:name w:val="заголовок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8">
    <w:name w:val="заголовок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9">
    <w:name w:val="заголовок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верхний колонтитул"/>
    <w:basedOn w:val="a"/>
    <w:link w:val="a4"/>
    <w:uiPriority w:val="9"/>
    <w:unhideWhenUsed/>
    <w:pPr>
      <w:spacing w:after="0" w:line="240" w:lineRule="auto"/>
    </w:pPr>
  </w:style>
  <w:style w:type="character" w:customStyle="1" w:styleId="a4">
    <w:name w:val="Верхний колонтитул (знак)"/>
    <w:basedOn w:val="a0"/>
    <w:link w:val="a3"/>
    <w:uiPriority w:val="9"/>
    <w:rPr>
      <w:kern w:val="20"/>
    </w:rPr>
  </w:style>
  <w:style w:type="paragraph" w:customStyle="1" w:styleId="a5">
    <w:name w:val="нижний колонтитул"/>
    <w:basedOn w:val="a"/>
    <w:link w:val="a6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a6">
    <w:name w:val="Нижний колонтитул (знак)"/>
    <w:basedOn w:val="a0"/>
    <w:link w:val="a5"/>
    <w:uiPriority w:val="2"/>
    <w:rPr>
      <w:kern w:val="20"/>
    </w:rPr>
  </w:style>
  <w:style w:type="paragraph" w:customStyle="1" w:styleId="a7">
    <w:name w:val="Текст резюме"/>
    <w:basedOn w:val="a"/>
    <w:qFormat/>
    <w:pPr>
      <w:spacing w:after="40"/>
      <w:ind w:right="1440"/>
    </w:pPr>
  </w:style>
  <w:style w:type="character" w:styleId="a8">
    <w:name w:val="Placeholder Text"/>
    <w:basedOn w:val="a0"/>
    <w:uiPriority w:val="99"/>
    <w:semiHidden/>
    <w:rPr>
      <w:color w:val="808080"/>
    </w:rPr>
  </w:style>
  <w:style w:type="table" w:styleId="a9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(знак)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0">
    <w:name w:val="Заголовок 2 (знак)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0">
    <w:name w:val="Заголовок 3 (знак)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0">
    <w:name w:val="Заголовок 5 (знак)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0">
    <w:name w:val="Заголовок 6 (знак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0">
    <w:name w:val="Заголовок 7 (знак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(знак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(знак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a">
    <w:name w:val="Таблица резюме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b">
    <w:name w:val="Таблица бланка письма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c">
    <w:name w:val="Date"/>
    <w:basedOn w:val="a"/>
    <w:next w:val="a"/>
    <w:link w:val="ad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ad">
    <w:name w:val="Дата Знак"/>
    <w:basedOn w:val="a0"/>
    <w:link w:val="ac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e">
    <w:name w:val="Получатель"/>
    <w:basedOn w:val="a"/>
    <w:uiPriority w:val="8"/>
    <w:unhideWhenUsed/>
    <w:qFormat/>
    <w:pPr>
      <w:spacing w:after="40"/>
    </w:pPr>
    <w:rPr>
      <w:b/>
      <w:bCs/>
    </w:rPr>
  </w:style>
  <w:style w:type="paragraph" w:styleId="af">
    <w:name w:val="Salutation"/>
    <w:basedOn w:val="a"/>
    <w:next w:val="a"/>
    <w:link w:val="af0"/>
    <w:uiPriority w:val="8"/>
    <w:unhideWhenUsed/>
    <w:qFormat/>
    <w:pPr>
      <w:spacing w:before="720"/>
    </w:pPr>
  </w:style>
  <w:style w:type="character" w:customStyle="1" w:styleId="af0">
    <w:name w:val="Приветствие Знак"/>
    <w:basedOn w:val="a0"/>
    <w:link w:val="af"/>
    <w:uiPriority w:val="8"/>
    <w:rPr>
      <w:kern w:val="20"/>
    </w:rPr>
  </w:style>
  <w:style w:type="paragraph" w:customStyle="1" w:styleId="af1">
    <w:name w:val="Заключение"/>
    <w:basedOn w:val="a"/>
    <w:link w:val="af2"/>
    <w:uiPriority w:val="8"/>
    <w:unhideWhenUsed/>
    <w:qFormat/>
    <w:pPr>
      <w:spacing w:before="480" w:after="960" w:line="240" w:lineRule="auto"/>
    </w:pPr>
  </w:style>
  <w:style w:type="character" w:customStyle="1" w:styleId="af2">
    <w:name w:val="Заключение (знак)"/>
    <w:basedOn w:val="a0"/>
    <w:link w:val="af1"/>
    <w:uiPriority w:val="8"/>
    <w:rPr>
      <w:kern w:val="20"/>
    </w:rPr>
  </w:style>
  <w:style w:type="paragraph" w:styleId="af3">
    <w:name w:val="Signature"/>
    <w:basedOn w:val="a"/>
    <w:link w:val="af4"/>
    <w:uiPriority w:val="8"/>
    <w:unhideWhenUsed/>
    <w:qFormat/>
    <w:pPr>
      <w:spacing w:after="480"/>
    </w:pPr>
    <w:rPr>
      <w:b/>
      <w:bCs/>
    </w:rPr>
  </w:style>
  <w:style w:type="character" w:customStyle="1" w:styleId="af4">
    <w:name w:val="Подпись Знак"/>
    <w:basedOn w:val="a0"/>
    <w:link w:val="af3"/>
    <w:uiPriority w:val="8"/>
    <w:rPr>
      <w:b/>
      <w:bCs/>
      <w:kern w:val="20"/>
    </w:rPr>
  </w:style>
  <w:style w:type="character" w:styleId="af5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6">
    <w:name w:val="Контактные данные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7">
    <w:name w:val="Имя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82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E54"/>
    <w:rPr>
      <w:rFonts w:ascii="Courier New" w:eastAsia="Times New Roman" w:hAnsi="Courier New" w:cs="Courier New"/>
      <w:color w:val="auto"/>
      <w:lang w:val="uk-UA" w:eastAsia="uk-UA"/>
    </w:rPr>
  </w:style>
  <w:style w:type="character" w:customStyle="1" w:styleId="objectbrace">
    <w:name w:val="objectbrace"/>
    <w:basedOn w:val="a0"/>
    <w:rsid w:val="00C82E54"/>
  </w:style>
  <w:style w:type="character" w:customStyle="1" w:styleId="propertyname">
    <w:name w:val="propertyname"/>
    <w:basedOn w:val="a0"/>
    <w:rsid w:val="00C82E54"/>
  </w:style>
  <w:style w:type="character" w:customStyle="1" w:styleId="number">
    <w:name w:val="number"/>
    <w:basedOn w:val="a0"/>
    <w:rsid w:val="00C82E54"/>
  </w:style>
  <w:style w:type="character" w:customStyle="1" w:styleId="comma">
    <w:name w:val="comma"/>
    <w:basedOn w:val="a0"/>
    <w:rsid w:val="00C82E54"/>
  </w:style>
  <w:style w:type="character" w:customStyle="1" w:styleId="string">
    <w:name w:val="string"/>
    <w:basedOn w:val="a0"/>
    <w:rsid w:val="00C82E54"/>
  </w:style>
  <w:style w:type="character" w:customStyle="1" w:styleId="boolean">
    <w:name w:val="boolean"/>
    <w:basedOn w:val="a0"/>
    <w:rsid w:val="00C82E54"/>
  </w:style>
  <w:style w:type="character" w:customStyle="1" w:styleId="arraybrace">
    <w:name w:val="arraybrace"/>
    <w:basedOn w:val="a0"/>
    <w:rsid w:val="00C82E5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82E54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val="uk-UA"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C82E54"/>
    <w:rPr>
      <w:rFonts w:ascii="Arial" w:eastAsia="Times New Roman" w:hAnsi="Arial" w:cs="Arial"/>
      <w:vanish/>
      <w:color w:val="auto"/>
      <w:sz w:val="16"/>
      <w:szCs w:val="16"/>
      <w:lang w:val="uk-UA"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82E54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val="uk-UA"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C82E54"/>
    <w:rPr>
      <w:rFonts w:ascii="Arial" w:eastAsia="Times New Roman" w:hAnsi="Arial" w:cs="Arial"/>
      <w:vanish/>
      <w:color w:val="auto"/>
      <w:sz w:val="16"/>
      <w:szCs w:val="16"/>
      <w:lang w:val="uk-UA" w:eastAsia="uk-UA"/>
    </w:rPr>
  </w:style>
  <w:style w:type="character" w:customStyle="1" w:styleId="null">
    <w:name w:val="null"/>
    <w:basedOn w:val="a0"/>
    <w:rsid w:val="00530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29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630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82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0379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32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ec\AppData\Roaming\Microsoft\&#1064;&#1072;&#1073;&#1083;&#1086;&#1085;&#1099;\&#1055;&#1088;&#1086;&#1089;&#1090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0A53E077A140C7A96076B30C0A3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60C7A-6C83-46D0-BE19-4B019F6732DE}"/>
      </w:docPartPr>
      <w:docPartBody>
        <w:p w:rsidR="00000000" w:rsidRDefault="007E42DF">
          <w:pPr>
            <w:pStyle w:val="0F0A53E077A140C7A96076B30C0A3634"/>
          </w:pPr>
          <w:r>
            <w:t>[Ваше имя]</w:t>
          </w:r>
        </w:p>
      </w:docPartBody>
    </w:docPart>
    <w:docPart>
      <w:docPartPr>
        <w:name w:val="0B9F84C8D1CB46A0A4BFFEDCE7818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B6D6A3-C18D-4E74-8B50-9F624143D532}"/>
      </w:docPartPr>
      <w:docPartBody>
        <w:p w:rsidR="00000000" w:rsidRDefault="007E42DF" w:rsidP="007E42DF">
          <w:pPr>
            <w:pStyle w:val="0B9F84C8D1CB46A0A4BFFEDCE78187C8"/>
          </w:pPr>
          <w:r>
            <w:t>[Ваше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DF"/>
    <w:rsid w:val="007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DBD341BFBC49349F05F23582DEF7DF">
    <w:name w:val="E3DBD341BFBC49349F05F23582DEF7DF"/>
  </w:style>
  <w:style w:type="paragraph" w:customStyle="1" w:styleId="92B7B6BAB5B44D658BD2A29EB399F78F">
    <w:name w:val="92B7B6BAB5B44D658BD2A29EB399F78F"/>
  </w:style>
  <w:style w:type="paragraph" w:customStyle="1" w:styleId="5605957042634007BC717BE50E49BD2C">
    <w:name w:val="5605957042634007BC717BE50E49BD2C"/>
  </w:style>
  <w:style w:type="paragraph" w:customStyle="1" w:styleId="ECEE5EF6874E47F8A517999B93E87B99">
    <w:name w:val="ECEE5EF6874E47F8A517999B93E87B99"/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E1922F9600A5482181A6A8326E1C68FD">
    <w:name w:val="E1922F9600A5482181A6A8326E1C68FD"/>
  </w:style>
  <w:style w:type="paragraph" w:customStyle="1" w:styleId="0F0A53E077A140C7A96076B30C0A3634">
    <w:name w:val="0F0A53E077A140C7A96076B30C0A3634"/>
  </w:style>
  <w:style w:type="paragraph" w:customStyle="1" w:styleId="F4F9CE22C025484B9A1F062BB0AEDA1D">
    <w:name w:val="F4F9CE22C025484B9A1F062BB0AEDA1D"/>
  </w:style>
  <w:style w:type="paragraph" w:customStyle="1" w:styleId="a4">
    <w:name w:val="Текст резюме"/>
    <w:basedOn w:val="a"/>
    <w:qFormat/>
    <w:rsid w:val="007E42DF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ru-RU" w:eastAsia="ru-RU"/>
    </w:rPr>
  </w:style>
  <w:style w:type="paragraph" w:customStyle="1" w:styleId="199FDB73F4F24B208DE195BFEFC1EF1F">
    <w:name w:val="199FDB73F4F24B208DE195BFEFC1EF1F"/>
  </w:style>
  <w:style w:type="character" w:styleId="a5">
    <w:name w:val="Placeholder Text"/>
    <w:basedOn w:val="a0"/>
    <w:uiPriority w:val="99"/>
    <w:semiHidden/>
    <w:rsid w:val="007E42DF"/>
    <w:rPr>
      <w:color w:val="808080"/>
    </w:rPr>
  </w:style>
  <w:style w:type="paragraph" w:customStyle="1" w:styleId="4B0AFB715F474DFBA1B42E85A5614A9F">
    <w:name w:val="4B0AFB715F474DFBA1B42E85A5614A9F"/>
  </w:style>
  <w:style w:type="paragraph" w:customStyle="1" w:styleId="CD0D15C476684CA49B2213BCA7035AAC">
    <w:name w:val="CD0D15C476684CA49B2213BCA7035AAC"/>
  </w:style>
  <w:style w:type="paragraph" w:customStyle="1" w:styleId="24541DD471524506B1865998F5BD9469">
    <w:name w:val="24541DD471524506B1865998F5BD9469"/>
  </w:style>
  <w:style w:type="paragraph" w:customStyle="1" w:styleId="101A2B3A5E0F4A28BA4EC3ABB303666C">
    <w:name w:val="101A2B3A5E0F4A28BA4EC3ABB303666C"/>
  </w:style>
  <w:style w:type="paragraph" w:customStyle="1" w:styleId="C7CA84E986994F31BC50411706D7A078">
    <w:name w:val="C7CA84E986994F31BC50411706D7A078"/>
  </w:style>
  <w:style w:type="paragraph" w:customStyle="1" w:styleId="833C62ACCEFA4016B4693F413D1F851C">
    <w:name w:val="833C62ACCEFA4016B4693F413D1F851C"/>
  </w:style>
  <w:style w:type="paragraph" w:customStyle="1" w:styleId="6890E8B5155B42EF9861E9CC83309C6B">
    <w:name w:val="6890E8B5155B42EF9861E9CC83309C6B"/>
  </w:style>
  <w:style w:type="paragraph" w:customStyle="1" w:styleId="87CE3F9B0AA54117B0CEC5DBF9B5F913">
    <w:name w:val="87CE3F9B0AA54117B0CEC5DBF9B5F913"/>
  </w:style>
  <w:style w:type="paragraph" w:customStyle="1" w:styleId="E252D924738B4F12B14CA3435FDD83E3">
    <w:name w:val="E252D924738B4F12B14CA3435FDD83E3"/>
  </w:style>
  <w:style w:type="paragraph" w:customStyle="1" w:styleId="2C019B89D1DF468BA1FC878CF62BAF3B">
    <w:name w:val="2C019B89D1DF468BA1FC878CF62BAF3B"/>
  </w:style>
  <w:style w:type="paragraph" w:customStyle="1" w:styleId="74512D431B7B425FB178C719D3B9951E">
    <w:name w:val="74512D431B7B425FB178C719D3B9951E"/>
  </w:style>
  <w:style w:type="paragraph" w:customStyle="1" w:styleId="ED49ECDB769A472E94451CDE66CF3D32">
    <w:name w:val="ED49ECDB769A472E94451CDE66CF3D32"/>
  </w:style>
  <w:style w:type="paragraph" w:customStyle="1" w:styleId="0B9F84C8D1CB46A0A4BFFEDCE78187C8">
    <w:name w:val="0B9F84C8D1CB46A0A4BFFEDCE78187C8"/>
    <w:rsid w:val="007E42DF"/>
  </w:style>
  <w:style w:type="paragraph" w:customStyle="1" w:styleId="38D43C2FFA4C49A6A62896B7560D3EF6">
    <w:name w:val="38D43C2FFA4C49A6A62896B7560D3EF6"/>
    <w:rsid w:val="007E42DF"/>
  </w:style>
  <w:style w:type="paragraph" w:customStyle="1" w:styleId="0EA32CE69D5E402A9E1D20E73721CD0E">
    <w:name w:val="0EA32CE69D5E402A9E1D20E73721CD0E"/>
    <w:rsid w:val="007E42DF"/>
  </w:style>
  <w:style w:type="paragraph" w:customStyle="1" w:styleId="03A1AFD14DE346949574B08DC8943FEA">
    <w:name w:val="03A1AFD14DE346949574B08DC8943FEA"/>
    <w:rsid w:val="007E42DF"/>
  </w:style>
  <w:style w:type="paragraph" w:customStyle="1" w:styleId="DA5844970A88445AA5129364F8ADE77B">
    <w:name w:val="DA5844970A88445AA5129364F8ADE77B"/>
    <w:rsid w:val="007E42DF"/>
  </w:style>
  <w:style w:type="paragraph" w:customStyle="1" w:styleId="1D5C73D3702C468CA49E3E43DF7CFF59">
    <w:name w:val="1D5C73D3702C468CA49E3E43DF7CFF59"/>
    <w:rsid w:val="007E42DF"/>
  </w:style>
  <w:style w:type="paragraph" w:customStyle="1" w:styleId="8146A100823846EEB65578988A3CB6A4">
    <w:name w:val="8146A100823846EEB65578988A3CB6A4"/>
    <w:rsid w:val="007E42DF"/>
  </w:style>
  <w:style w:type="paragraph" w:customStyle="1" w:styleId="AC6E4BEC76224DDF9C8B18D5CC596E64">
    <w:name w:val="AC6E4BEC76224DDF9C8B18D5CC596E64"/>
    <w:rsid w:val="007E42DF"/>
  </w:style>
  <w:style w:type="paragraph" w:customStyle="1" w:styleId="42CC4DE6F1234594B3224D2D43A21634">
    <w:name w:val="42CC4DE6F1234594B3224D2D43A21634"/>
    <w:rsid w:val="007E42DF"/>
  </w:style>
  <w:style w:type="paragraph" w:customStyle="1" w:styleId="E85327BA700F4F08A0979E87350BD647">
    <w:name w:val="E85327BA700F4F08A0979E87350BD647"/>
    <w:rsid w:val="007E42DF"/>
  </w:style>
  <w:style w:type="paragraph" w:customStyle="1" w:styleId="60328D22F9E84346A7A86FF4852F74CC">
    <w:name w:val="60328D22F9E84346A7A86FF4852F74CC"/>
    <w:rsid w:val="007E42DF"/>
  </w:style>
  <w:style w:type="paragraph" w:customStyle="1" w:styleId="DF7D8857F0564962BDE70077305A9E2B">
    <w:name w:val="DF7D8857F0564962BDE70077305A9E2B"/>
    <w:rsid w:val="007E42DF"/>
  </w:style>
  <w:style w:type="paragraph" w:customStyle="1" w:styleId="FD3204FC87CB46A0BB638FFD39873D65">
    <w:name w:val="FD3204FC87CB46A0BB638FFD39873D65"/>
    <w:rsid w:val="007E42DF"/>
  </w:style>
  <w:style w:type="paragraph" w:customStyle="1" w:styleId="69727FC1120848D3ABA8658EDF5C5F58">
    <w:name w:val="69727FC1120848D3ABA8658EDF5C5F58"/>
    <w:rsid w:val="007E42DF"/>
  </w:style>
  <w:style w:type="paragraph" w:customStyle="1" w:styleId="2450F9F22D9D45FE9445A41683A13C74">
    <w:name w:val="2450F9F22D9D45FE9445A41683A13C74"/>
    <w:rsid w:val="007E42DF"/>
  </w:style>
  <w:style w:type="paragraph" w:customStyle="1" w:styleId="9E97749857044038A3B1324E614320E1">
    <w:name w:val="9E97749857044038A3B1324E614320E1"/>
    <w:rsid w:val="007E4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DFA3500-750C-4C04-93A9-50AF246921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</Template>
  <TotalTime>632</TotalTime>
  <Pages>1</Pages>
  <Words>1019</Words>
  <Characters>581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 Game API</dc:creator>
  <cp:keywords>-game.enginer.cloudbees.net</cp:keywords>
  <cp:lastModifiedBy>Юрий Лебедь</cp:lastModifiedBy>
  <cp:revision>3</cp:revision>
  <dcterms:created xsi:type="dcterms:W3CDTF">2013-12-17T21:54:00Z</dcterms:created>
  <dcterms:modified xsi:type="dcterms:W3CDTF">2013-12-18T08:30:00Z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